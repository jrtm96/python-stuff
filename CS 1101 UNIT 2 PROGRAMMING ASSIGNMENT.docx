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1264E" w14:textId="77777777" w:rsidR="00FD203F" w:rsidRPr="00B81ACD" w:rsidRDefault="00FD203F" w:rsidP="00B81ACD">
      <w:pPr>
        <w:spacing w:line="480" w:lineRule="auto"/>
        <w:rPr>
          <w:rFonts w:asciiTheme="minorHAnsi" w:hAnsiTheme="minorHAnsi" w:cstheme="minorHAnsi"/>
        </w:rPr>
      </w:pPr>
    </w:p>
    <w:p w14:paraId="684772B3" w14:textId="77777777" w:rsidR="00FD203F" w:rsidRPr="00B81ACD" w:rsidRDefault="00FD203F" w:rsidP="00B81ACD">
      <w:pPr>
        <w:spacing w:line="480" w:lineRule="auto"/>
        <w:rPr>
          <w:rFonts w:asciiTheme="minorHAnsi" w:hAnsiTheme="minorHAnsi" w:cstheme="minorHAnsi"/>
        </w:rPr>
      </w:pPr>
    </w:p>
    <w:p w14:paraId="18081A3E" w14:textId="77777777" w:rsidR="00FD203F" w:rsidRPr="00B81ACD" w:rsidRDefault="00FD203F" w:rsidP="00B81ACD">
      <w:pPr>
        <w:spacing w:line="480" w:lineRule="auto"/>
        <w:rPr>
          <w:rFonts w:asciiTheme="minorHAnsi" w:hAnsiTheme="minorHAnsi" w:cstheme="minorHAnsi"/>
        </w:rPr>
      </w:pPr>
    </w:p>
    <w:p w14:paraId="09E36E81" w14:textId="77777777" w:rsidR="00FD203F" w:rsidRPr="00B81ACD" w:rsidRDefault="00FD203F" w:rsidP="00B81ACD">
      <w:pPr>
        <w:spacing w:line="480" w:lineRule="auto"/>
        <w:rPr>
          <w:rFonts w:asciiTheme="minorHAnsi" w:hAnsiTheme="minorHAnsi" w:cstheme="minorHAnsi"/>
        </w:rPr>
      </w:pPr>
    </w:p>
    <w:p w14:paraId="75130441" w14:textId="0F6D8BB8" w:rsidR="00FD203F" w:rsidRPr="00B81ACD" w:rsidRDefault="00FD203F" w:rsidP="00B81ACD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  <w:b/>
          <w:bCs/>
        </w:rPr>
      </w:pPr>
      <w:r w:rsidRPr="00B81ACD">
        <w:rPr>
          <w:rFonts w:asciiTheme="minorHAnsi" w:hAnsiTheme="minorHAnsi" w:cstheme="minorHAnsi"/>
          <w:b/>
          <w:bCs/>
        </w:rPr>
        <w:t xml:space="preserve">UNIT </w:t>
      </w:r>
      <w:r w:rsidR="00B543D7">
        <w:rPr>
          <w:rFonts w:asciiTheme="minorHAnsi" w:hAnsiTheme="minorHAnsi" w:cstheme="minorHAnsi"/>
          <w:b/>
          <w:bCs/>
        </w:rPr>
        <w:t>2 PROGRAMMING ASSIGNMENT</w:t>
      </w:r>
    </w:p>
    <w:p w14:paraId="7597370F" w14:textId="77777777" w:rsidR="00FD203F" w:rsidRPr="00B81ACD" w:rsidRDefault="00FD203F" w:rsidP="00B81ACD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  <w:b/>
          <w:bCs/>
        </w:rPr>
      </w:pPr>
    </w:p>
    <w:p w14:paraId="4528279F" w14:textId="77777777" w:rsidR="00FD203F" w:rsidRPr="00B81ACD" w:rsidRDefault="00FD203F" w:rsidP="00B81ACD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  <w:b/>
          <w:bCs/>
        </w:rPr>
      </w:pPr>
    </w:p>
    <w:p w14:paraId="3084CB44" w14:textId="77777777" w:rsidR="00FD203F" w:rsidRPr="00B81ACD" w:rsidRDefault="00FD203F" w:rsidP="00B81ACD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  <w:b/>
          <w:bCs/>
        </w:rPr>
      </w:pPr>
    </w:p>
    <w:p w14:paraId="7176B4A2" w14:textId="77777777" w:rsidR="00FD203F" w:rsidRPr="00B81ACD" w:rsidRDefault="00FD203F" w:rsidP="00B81ACD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  <w:b/>
          <w:bCs/>
        </w:rPr>
      </w:pPr>
    </w:p>
    <w:p w14:paraId="71FCAF3F" w14:textId="11A4DE59" w:rsidR="00FD203F" w:rsidRPr="00B81ACD" w:rsidRDefault="00FD203F" w:rsidP="00B81ACD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</w:rPr>
      </w:pPr>
    </w:p>
    <w:p w14:paraId="05DC0298" w14:textId="77777777" w:rsidR="00FD203F" w:rsidRPr="00B81ACD" w:rsidRDefault="00FD203F" w:rsidP="00B81ACD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</w:rPr>
      </w:pPr>
      <w:r w:rsidRPr="00B81ACD">
        <w:rPr>
          <w:rFonts w:asciiTheme="minorHAnsi" w:hAnsiTheme="minorHAnsi" w:cstheme="minorHAnsi"/>
        </w:rPr>
        <w:t>Computer Science, University of the People</w:t>
      </w:r>
    </w:p>
    <w:p w14:paraId="645C3AB0" w14:textId="15042120" w:rsidR="00FD203F" w:rsidRPr="00B81ACD" w:rsidRDefault="00FD203F" w:rsidP="00B81ACD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</w:rPr>
      </w:pPr>
      <w:r w:rsidRPr="00B81ACD">
        <w:rPr>
          <w:rFonts w:asciiTheme="minorHAnsi" w:hAnsiTheme="minorHAnsi" w:cstheme="minorHAnsi"/>
        </w:rPr>
        <w:t xml:space="preserve">CS 1101: UNIT </w:t>
      </w:r>
      <w:r w:rsidR="00D85038">
        <w:rPr>
          <w:rFonts w:asciiTheme="minorHAnsi" w:hAnsiTheme="minorHAnsi" w:cstheme="minorHAnsi"/>
        </w:rPr>
        <w:t>2</w:t>
      </w:r>
      <w:r w:rsidRPr="00B81ACD">
        <w:rPr>
          <w:rFonts w:asciiTheme="minorHAnsi" w:hAnsiTheme="minorHAnsi" w:cstheme="minorHAnsi"/>
        </w:rPr>
        <w:t xml:space="preserve"> </w:t>
      </w:r>
      <w:r w:rsidR="000C50CA">
        <w:rPr>
          <w:rFonts w:asciiTheme="minorHAnsi" w:hAnsiTheme="minorHAnsi" w:cstheme="minorHAnsi"/>
        </w:rPr>
        <w:t>Programming Assignment</w:t>
      </w:r>
    </w:p>
    <w:p w14:paraId="414457FD" w14:textId="77777777" w:rsidR="00FD203F" w:rsidRPr="00B81ACD" w:rsidRDefault="00FD203F" w:rsidP="00B81ACD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</w:rPr>
      </w:pPr>
      <w:r w:rsidRPr="00B81ACD">
        <w:rPr>
          <w:rFonts w:asciiTheme="minorHAnsi" w:hAnsiTheme="minorHAnsi" w:cstheme="minorHAnsi"/>
        </w:rPr>
        <w:t xml:space="preserve">Dr. </w:t>
      </w:r>
      <w:proofErr w:type="spellStart"/>
      <w:r w:rsidRPr="00B81ACD">
        <w:rPr>
          <w:rFonts w:asciiTheme="minorHAnsi" w:hAnsiTheme="minorHAnsi" w:cstheme="minorHAnsi"/>
        </w:rPr>
        <w:t>Jikitsha</w:t>
      </w:r>
      <w:proofErr w:type="spellEnd"/>
      <w:r w:rsidRPr="00B81ACD">
        <w:rPr>
          <w:rFonts w:asciiTheme="minorHAnsi" w:hAnsiTheme="minorHAnsi" w:cstheme="minorHAnsi"/>
        </w:rPr>
        <w:t xml:space="preserve"> </w:t>
      </w:r>
      <w:proofErr w:type="spellStart"/>
      <w:r w:rsidRPr="00B81ACD">
        <w:rPr>
          <w:rFonts w:asciiTheme="minorHAnsi" w:hAnsiTheme="minorHAnsi" w:cstheme="minorHAnsi"/>
        </w:rPr>
        <w:t>Joshi</w:t>
      </w:r>
      <w:proofErr w:type="spellEnd"/>
    </w:p>
    <w:p w14:paraId="75F06DE2" w14:textId="5940E691" w:rsidR="00FD203F" w:rsidRPr="00B81ACD" w:rsidRDefault="00FD203F" w:rsidP="00B81ACD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</w:rPr>
      </w:pPr>
      <w:r w:rsidRPr="00B81ACD">
        <w:rPr>
          <w:rFonts w:asciiTheme="minorHAnsi" w:hAnsiTheme="minorHAnsi" w:cstheme="minorHAnsi"/>
        </w:rPr>
        <w:t>June 29, 2022</w:t>
      </w:r>
    </w:p>
    <w:p w14:paraId="23B4634D" w14:textId="77777777" w:rsidR="00FD203F" w:rsidRPr="00B81ACD" w:rsidRDefault="00FD203F" w:rsidP="00B81ACD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</w:rPr>
      </w:pPr>
    </w:p>
    <w:p w14:paraId="5A523F89" w14:textId="77777777" w:rsidR="00FD203F" w:rsidRPr="00B81ACD" w:rsidRDefault="00FD203F" w:rsidP="00B81ACD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</w:rPr>
      </w:pPr>
    </w:p>
    <w:p w14:paraId="205C5E50" w14:textId="77777777" w:rsidR="00FD203F" w:rsidRPr="00B81ACD" w:rsidRDefault="00FD203F" w:rsidP="00B81ACD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</w:rPr>
      </w:pPr>
    </w:p>
    <w:p w14:paraId="129AD9FD" w14:textId="77777777" w:rsidR="00FD203F" w:rsidRPr="00B81ACD" w:rsidRDefault="00FD203F" w:rsidP="00B81ACD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</w:rPr>
      </w:pPr>
    </w:p>
    <w:p w14:paraId="59A977DB" w14:textId="77777777" w:rsidR="00FD203F" w:rsidRPr="00B81ACD" w:rsidRDefault="00FD203F" w:rsidP="00B81ACD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</w:rPr>
      </w:pPr>
    </w:p>
    <w:p w14:paraId="5567E832" w14:textId="77777777" w:rsidR="00FD203F" w:rsidRPr="00B81ACD" w:rsidRDefault="00FD203F" w:rsidP="00B81ACD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</w:rPr>
      </w:pPr>
    </w:p>
    <w:p w14:paraId="0E43A5A0" w14:textId="77777777" w:rsidR="00FD203F" w:rsidRPr="00B81ACD" w:rsidRDefault="00FD203F" w:rsidP="00B81ACD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</w:rPr>
      </w:pPr>
    </w:p>
    <w:p w14:paraId="5435AE56" w14:textId="77777777" w:rsidR="00FD203F" w:rsidRPr="00B81ACD" w:rsidRDefault="00FD203F" w:rsidP="00B81ACD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</w:rPr>
      </w:pPr>
    </w:p>
    <w:p w14:paraId="2A6DF076" w14:textId="77777777" w:rsidR="00FD203F" w:rsidRPr="00B81ACD" w:rsidRDefault="00FD203F" w:rsidP="00B81ACD">
      <w:pPr>
        <w:tabs>
          <w:tab w:val="left" w:pos="3110"/>
        </w:tabs>
        <w:spacing w:line="480" w:lineRule="auto"/>
        <w:jc w:val="center"/>
        <w:rPr>
          <w:rFonts w:asciiTheme="minorHAnsi" w:hAnsiTheme="minorHAnsi" w:cstheme="minorHAnsi"/>
        </w:rPr>
      </w:pPr>
    </w:p>
    <w:p w14:paraId="65DD343D" w14:textId="51633E77" w:rsidR="00892C14" w:rsidRDefault="00850C16" w:rsidP="00352B06">
      <w:pPr>
        <w:spacing w:line="480" w:lineRule="auto"/>
      </w:pPr>
      <w:r>
        <w:lastRenderedPageBreak/>
        <w:tab/>
        <w:t xml:space="preserve">In this </w:t>
      </w:r>
      <w:r w:rsidR="00D946C2">
        <w:t xml:space="preserve">programming assignment we are asked to create a new file called </w:t>
      </w:r>
      <w:r w:rsidR="005506E8">
        <w:t>tryme4.py that runs in the script mode</w:t>
      </w:r>
      <w:r w:rsidR="00AA06D9">
        <w:t>. In that file we are to</w:t>
      </w:r>
      <w:r w:rsidR="00C52276">
        <w:t xml:space="preserve"> add tw</w:t>
      </w:r>
      <w:r w:rsidR="0068471A">
        <w:t>o</w:t>
      </w:r>
      <w:r w:rsidR="00C52276">
        <w:t xml:space="preserve"> functions </w:t>
      </w:r>
      <w:r w:rsidR="0068471A">
        <w:t xml:space="preserve">that had been provided to us </w:t>
      </w:r>
      <w:r w:rsidR="00C52276">
        <w:t>named “</w:t>
      </w:r>
      <w:r w:rsidR="00C52276" w:rsidRPr="00850C16">
        <w:t>three_lines</w:t>
      </w:r>
      <w:r w:rsidR="0068471A">
        <w:t>” a</w:t>
      </w:r>
      <w:r w:rsidR="00C52276" w:rsidRPr="00850C16">
        <w:t>nd </w:t>
      </w:r>
      <w:r w:rsidR="00C52276">
        <w:t>“</w:t>
      </w:r>
      <w:r w:rsidR="00C52276" w:rsidRPr="00850C16">
        <w:t>new_line</w:t>
      </w:r>
      <w:r w:rsidR="00C52276">
        <w:t xml:space="preserve">” </w:t>
      </w:r>
      <w:r w:rsidR="00106B45">
        <w:t xml:space="preserve">where “new_line” </w:t>
      </w:r>
      <w:r w:rsidR="004D0976">
        <w:t xml:space="preserve">prints a dot at the beginning of the line for visual </w:t>
      </w:r>
      <w:r w:rsidR="00446343">
        <w:t>counting of new</w:t>
      </w:r>
      <w:r w:rsidR="00C126A6">
        <w:t>, “blank</w:t>
      </w:r>
      <w:r w:rsidR="00446343">
        <w:t>” lines easier. Then we are to</w:t>
      </w:r>
      <w:r w:rsidR="00106B45">
        <w:t xml:space="preserve"> </w:t>
      </w:r>
      <w:r w:rsidR="00D946C2">
        <w:t>w</w:t>
      </w:r>
      <w:r w:rsidRPr="00850C16">
        <w:t>rite a function</w:t>
      </w:r>
      <w:r w:rsidR="00446343">
        <w:t xml:space="preserve"> </w:t>
      </w:r>
      <w:r w:rsidR="00AA06D9">
        <w:t>named</w:t>
      </w:r>
      <w:r w:rsidR="00001EE4">
        <w:t xml:space="preserve"> </w:t>
      </w:r>
      <w:r w:rsidR="00AA06D9">
        <w:t>“</w:t>
      </w:r>
      <w:r w:rsidRPr="00850C16">
        <w:t>nine_lines</w:t>
      </w:r>
      <w:r w:rsidR="00001EE4">
        <w:t xml:space="preserve">” </w:t>
      </w:r>
      <w:r w:rsidRPr="00850C16">
        <w:t>that uses the function </w:t>
      </w:r>
      <w:r w:rsidR="00352B06">
        <w:t>“</w:t>
      </w:r>
      <w:r w:rsidRPr="00850C16">
        <w:t>three_lines</w:t>
      </w:r>
      <w:r w:rsidR="00352B06">
        <w:t>”</w:t>
      </w:r>
      <w:r w:rsidRPr="00850C16">
        <w:t> to print nine lines</w:t>
      </w:r>
      <w:r w:rsidR="00F84A98">
        <w:t xml:space="preserve"> and</w:t>
      </w:r>
      <w:r w:rsidR="00FC25BE">
        <w:t xml:space="preserve"> </w:t>
      </w:r>
      <w:r w:rsidRPr="00850C16">
        <w:t>a function named</w:t>
      </w:r>
      <w:r w:rsidR="00001EE4">
        <w:t xml:space="preserve"> </w:t>
      </w:r>
      <w:r w:rsidR="00AA06D9">
        <w:t>“</w:t>
      </w:r>
      <w:r w:rsidRPr="00850C16">
        <w:t>clear_screen</w:t>
      </w:r>
      <w:r w:rsidR="00AA06D9">
        <w:t>”</w:t>
      </w:r>
      <w:r w:rsidR="007F211A">
        <w:t>-</w:t>
      </w:r>
      <w:r w:rsidR="00E63583">
        <w:t>mine</w:t>
      </w:r>
      <w:r w:rsidRPr="00850C16">
        <w:t xml:space="preserve"> </w:t>
      </w:r>
      <w:r w:rsidR="00AA06D9">
        <w:t>is d</w:t>
      </w:r>
      <w:r w:rsidR="00B70A9D">
        <w:t>efined using</w:t>
      </w:r>
      <w:r w:rsidRPr="00850C16">
        <w:t xml:space="preserve"> a combination </w:t>
      </w:r>
      <w:r w:rsidR="00E63583">
        <w:t xml:space="preserve">of </w:t>
      </w:r>
      <w:r w:rsidR="00001EE4">
        <w:t xml:space="preserve"> “</w:t>
      </w:r>
      <w:r w:rsidRPr="00850C16">
        <w:t>nine_lines</w:t>
      </w:r>
      <w:r w:rsidR="00001EE4">
        <w:t>”</w:t>
      </w:r>
      <w:r w:rsidR="008D593F">
        <w:t xml:space="preserve"> twice</w:t>
      </w:r>
      <w:r w:rsidR="00001EE4">
        <w:t>, “</w:t>
      </w:r>
      <w:r w:rsidRPr="00850C16">
        <w:t>three_lines</w:t>
      </w:r>
      <w:r w:rsidR="00001EE4">
        <w:t>”</w:t>
      </w:r>
      <w:r w:rsidR="008D593F">
        <w:t>twice</w:t>
      </w:r>
      <w:r w:rsidR="00001EE4">
        <w:t xml:space="preserve"> </w:t>
      </w:r>
      <w:r w:rsidRPr="00850C16">
        <w:t>and</w:t>
      </w:r>
      <w:r w:rsidR="00001EE4">
        <w:t xml:space="preserve"> </w:t>
      </w:r>
      <w:r w:rsidR="008D593F">
        <w:t xml:space="preserve">one </w:t>
      </w:r>
      <w:r w:rsidR="00001EE4">
        <w:t>“</w:t>
      </w:r>
      <w:r w:rsidRPr="00850C16">
        <w:t>new_line</w:t>
      </w:r>
      <w:r w:rsidR="00001EE4">
        <w:t xml:space="preserve">” </w:t>
      </w:r>
      <w:r w:rsidRPr="00850C16">
        <w:t>to print twenty-five lines.</w:t>
      </w:r>
      <w:r w:rsidR="00B70A9D">
        <w:t xml:space="preserve"> </w:t>
      </w:r>
      <w:r w:rsidRPr="00850C16">
        <w:t xml:space="preserve"> </w:t>
      </w:r>
    </w:p>
    <w:p w14:paraId="0A796D19" w14:textId="1FA66A9D" w:rsidR="00850C16" w:rsidRDefault="00850C16" w:rsidP="00892C14">
      <w:pPr>
        <w:spacing w:line="480" w:lineRule="auto"/>
        <w:ind w:firstLine="720"/>
      </w:pPr>
      <w:r w:rsidRPr="00850C16">
        <w:t xml:space="preserve">The last line of </w:t>
      </w:r>
      <w:r w:rsidR="00352B06">
        <w:t xml:space="preserve">my </w:t>
      </w:r>
      <w:r w:rsidRPr="00850C16">
        <w:t>program call</w:t>
      </w:r>
      <w:r w:rsidR="00E5128F">
        <w:t>s</w:t>
      </w:r>
      <w:r w:rsidR="009219C8">
        <w:t xml:space="preserve"> </w:t>
      </w:r>
      <w:r w:rsidR="002A055E">
        <w:t>“</w:t>
      </w:r>
      <w:r w:rsidRPr="00850C16">
        <w:t>nine_lines</w:t>
      </w:r>
      <w:r w:rsidR="002A055E">
        <w:t>”</w:t>
      </w:r>
      <w:r w:rsidRPr="00850C16">
        <w:t> </w:t>
      </w:r>
      <w:r w:rsidR="008D593F">
        <w:t xml:space="preserve">first </w:t>
      </w:r>
      <w:r w:rsidRPr="00850C16">
        <w:t>and then the</w:t>
      </w:r>
      <w:r w:rsidR="008D593F">
        <w:t xml:space="preserve"> function</w:t>
      </w:r>
      <w:r w:rsidR="00FA3658">
        <w:t xml:space="preserve"> </w:t>
      </w:r>
      <w:r w:rsidR="002A055E">
        <w:t>“</w:t>
      </w:r>
      <w:r w:rsidRPr="00850C16">
        <w:t>clear_screen</w:t>
      </w:r>
      <w:r w:rsidR="002A055E">
        <w:t>”</w:t>
      </w:r>
      <w:r w:rsidR="00FA3658">
        <w:t>,</w:t>
      </w:r>
      <w:r w:rsidR="00DC5D26">
        <w:t xml:space="preserve"> </w:t>
      </w:r>
      <w:r w:rsidR="002A603D">
        <w:t xml:space="preserve">which is </w:t>
      </w:r>
      <w:r w:rsidR="00E42846">
        <w:t xml:space="preserve">defined to print a </w:t>
      </w:r>
      <w:r w:rsidR="00FA19B9">
        <w:t xml:space="preserve">string that should be </w:t>
      </w:r>
      <w:r w:rsidR="00413F79">
        <w:t>e</w:t>
      </w:r>
      <w:r w:rsidR="00FA19B9">
        <w:t>quated to a placeholder indicating</w:t>
      </w:r>
      <w:r w:rsidR="00E42846">
        <w:t xml:space="preserve"> where they are </w:t>
      </w:r>
      <w:r w:rsidR="00413F79">
        <w:t xml:space="preserve">each </w:t>
      </w:r>
      <w:r w:rsidR="00E42846">
        <w:t>beginning</w:t>
      </w:r>
      <w:r w:rsidR="0012773F">
        <w:t xml:space="preserve">, but “nine_lines” </w:t>
      </w:r>
      <w:r w:rsidR="00042BF5">
        <w:t xml:space="preserve">is not defined to print </w:t>
      </w:r>
      <w:r w:rsidR="00913DAC">
        <w:t>a string</w:t>
      </w:r>
      <w:r w:rsidR="00E5128F">
        <w:t xml:space="preserve">, </w:t>
      </w:r>
      <w:r w:rsidR="00042BF5">
        <w:t>so a print function has been added</w:t>
      </w:r>
      <w:r w:rsidR="00357215">
        <w:t xml:space="preserve"> to print the placeholder string</w:t>
      </w:r>
      <w:r w:rsidRPr="00850C16">
        <w:t>.</w:t>
      </w:r>
      <w:r w:rsidR="00892C14">
        <w:t xml:space="preserve"> That is to say</w:t>
      </w:r>
      <w:r w:rsidR="00FA3658">
        <w:t>,</w:t>
      </w:r>
      <w:r w:rsidR="00892C14">
        <w:t xml:space="preserve"> that if anyone would want to use my code to </w:t>
      </w:r>
      <w:r w:rsidR="00923852">
        <w:t xml:space="preserve">create more functions that print </w:t>
      </w:r>
      <w:r w:rsidR="00D40C88">
        <w:t xml:space="preserve">more </w:t>
      </w:r>
      <w:r w:rsidR="00923852">
        <w:t>lines</w:t>
      </w:r>
      <w:r w:rsidR="00892C14">
        <w:t xml:space="preserve"> using </w:t>
      </w:r>
      <w:r w:rsidR="00923852">
        <w:t>“clear_screen”</w:t>
      </w:r>
      <w:r w:rsidR="00D40C88">
        <w:t xml:space="preserve"> as part of </w:t>
      </w:r>
      <w:r w:rsidR="00861B8F">
        <w:t>its</w:t>
      </w:r>
      <w:r w:rsidR="00D40C88">
        <w:t xml:space="preserve"> definition, they would</w:t>
      </w:r>
      <w:r w:rsidR="00FA3658">
        <w:t xml:space="preserve"> </w:t>
      </w:r>
      <w:r w:rsidR="00D40C88">
        <w:t xml:space="preserve">first have to </w:t>
      </w:r>
      <w:r w:rsidR="006E407A">
        <w:t>delete the “</w:t>
      </w:r>
      <w:r w:rsidR="006E407A" w:rsidRPr="006E407A">
        <w:t>print("Printing 25 lines")</w:t>
      </w:r>
      <w:r w:rsidR="006E407A">
        <w:t>”</w:t>
      </w:r>
      <w:r w:rsidR="00EB113A">
        <w:t xml:space="preserve"> </w:t>
      </w:r>
      <w:r w:rsidR="006E407A">
        <w:t>function nested in</w:t>
      </w:r>
      <w:r w:rsidR="00EB113A">
        <w:t>side it</w:t>
      </w:r>
      <w:r w:rsidR="00861B8F">
        <w:t xml:space="preserve">, for </w:t>
      </w:r>
      <w:r w:rsidR="00AF2F30">
        <w:t xml:space="preserve">uninterrupted, clear visual </w:t>
      </w:r>
      <w:r w:rsidR="00EE7E72">
        <w:t>counting of new lines.</w:t>
      </w:r>
    </w:p>
    <w:p w14:paraId="691EED6C" w14:textId="6957E575" w:rsidR="00D93BD0" w:rsidRDefault="00EE7E72" w:rsidP="009B7D34">
      <w:pPr>
        <w:spacing w:line="480" w:lineRule="auto"/>
        <w:ind w:firstLine="720"/>
      </w:pPr>
      <w:r>
        <w:t xml:space="preserve">Nesting the print function </w:t>
      </w:r>
      <w:r w:rsidR="00184055">
        <w:t xml:space="preserve">inside “clear_screen” got me interested in finding ways that python can block certain functions nested inside </w:t>
      </w:r>
      <w:r w:rsidR="009B7D34">
        <w:t xml:space="preserve">functions before they print. I am researching that on my own now. </w:t>
      </w:r>
    </w:p>
    <w:p w14:paraId="71892010" w14:textId="15EB30C0" w:rsidR="009B7D34" w:rsidRDefault="009B7D34" w:rsidP="009B7D34">
      <w:pPr>
        <w:spacing w:line="480" w:lineRule="auto"/>
        <w:ind w:firstLine="720"/>
      </w:pPr>
      <w:r>
        <w:t>Here is the input:</w:t>
      </w:r>
    </w:p>
    <w:p w14:paraId="59980822" w14:textId="77777777" w:rsidR="00C12876" w:rsidRDefault="00C12876" w:rsidP="00C12876">
      <w:pPr>
        <w:spacing w:line="480" w:lineRule="auto"/>
      </w:pPr>
      <w:r>
        <w:t>def new_line():</w:t>
      </w:r>
    </w:p>
    <w:p w14:paraId="387CF77D" w14:textId="77777777" w:rsidR="00C12876" w:rsidRDefault="00C12876" w:rsidP="00C12876">
      <w:pPr>
        <w:spacing w:line="480" w:lineRule="auto"/>
      </w:pPr>
      <w:r>
        <w:t xml:space="preserve">    print('.')</w:t>
      </w:r>
    </w:p>
    <w:p w14:paraId="2D2F48E8" w14:textId="77777777" w:rsidR="00C12876" w:rsidRDefault="00C12876" w:rsidP="00C12876">
      <w:pPr>
        <w:spacing w:line="480" w:lineRule="auto"/>
      </w:pPr>
    </w:p>
    <w:p w14:paraId="0A0CC599" w14:textId="77777777" w:rsidR="00C12876" w:rsidRDefault="00C12876" w:rsidP="00C12876">
      <w:pPr>
        <w:spacing w:line="480" w:lineRule="auto"/>
      </w:pPr>
      <w:r>
        <w:t>def three_lines():</w:t>
      </w:r>
    </w:p>
    <w:p w14:paraId="270545D7" w14:textId="77777777" w:rsidR="00C12876" w:rsidRDefault="00C12876" w:rsidP="00C12876">
      <w:pPr>
        <w:spacing w:line="480" w:lineRule="auto"/>
      </w:pPr>
      <w:r>
        <w:t xml:space="preserve">    new_line()</w:t>
      </w:r>
    </w:p>
    <w:p w14:paraId="105518FB" w14:textId="77777777" w:rsidR="00C12876" w:rsidRDefault="00C12876" w:rsidP="00C12876">
      <w:pPr>
        <w:spacing w:line="480" w:lineRule="auto"/>
      </w:pPr>
      <w:r>
        <w:lastRenderedPageBreak/>
        <w:t xml:space="preserve">    new_line()</w:t>
      </w:r>
    </w:p>
    <w:p w14:paraId="2BAC20CA" w14:textId="77777777" w:rsidR="00C12876" w:rsidRDefault="00C12876" w:rsidP="00C12876">
      <w:pPr>
        <w:spacing w:line="480" w:lineRule="auto"/>
      </w:pPr>
      <w:r>
        <w:t xml:space="preserve">    new_line()</w:t>
      </w:r>
    </w:p>
    <w:p w14:paraId="0572A36D" w14:textId="77777777" w:rsidR="00C12876" w:rsidRDefault="00C12876" w:rsidP="00C12876">
      <w:pPr>
        <w:spacing w:line="480" w:lineRule="auto"/>
      </w:pPr>
    </w:p>
    <w:p w14:paraId="4C955031" w14:textId="6E9FA2B2" w:rsidR="00C12876" w:rsidRDefault="00C12876" w:rsidP="00C12876">
      <w:pPr>
        <w:spacing w:line="480" w:lineRule="auto"/>
      </w:pPr>
      <w:r>
        <w:t>def nine_lines():    #this function prints nine lines using "three_lines()" three times.</w:t>
      </w:r>
    </w:p>
    <w:p w14:paraId="1732447D" w14:textId="77777777" w:rsidR="00C12876" w:rsidRDefault="00C12876" w:rsidP="00C12876">
      <w:pPr>
        <w:spacing w:line="480" w:lineRule="auto"/>
      </w:pPr>
      <w:r>
        <w:t xml:space="preserve">    three_lines()</w:t>
      </w:r>
    </w:p>
    <w:p w14:paraId="7E7A3D55" w14:textId="77777777" w:rsidR="00C12876" w:rsidRDefault="00C12876" w:rsidP="00C12876">
      <w:pPr>
        <w:spacing w:line="480" w:lineRule="auto"/>
      </w:pPr>
      <w:r>
        <w:t xml:space="preserve">    three_lines()</w:t>
      </w:r>
    </w:p>
    <w:p w14:paraId="328FE27C" w14:textId="77777777" w:rsidR="00C12876" w:rsidRDefault="00C12876" w:rsidP="00C12876">
      <w:pPr>
        <w:spacing w:line="480" w:lineRule="auto"/>
      </w:pPr>
      <w:r>
        <w:t xml:space="preserve">    three_lines()</w:t>
      </w:r>
    </w:p>
    <w:p w14:paraId="54F08B95" w14:textId="77777777" w:rsidR="00C12876" w:rsidRDefault="00C12876" w:rsidP="00C12876">
      <w:pPr>
        <w:spacing w:line="480" w:lineRule="auto"/>
      </w:pPr>
    </w:p>
    <w:p w14:paraId="2B27B97C" w14:textId="77777777" w:rsidR="00C12876" w:rsidRDefault="00C12876" w:rsidP="00C12876">
      <w:pPr>
        <w:spacing w:line="480" w:lineRule="auto"/>
      </w:pPr>
    </w:p>
    <w:p w14:paraId="2E03822B" w14:textId="77777777" w:rsidR="00C12876" w:rsidRDefault="00C12876" w:rsidP="00C12876">
      <w:pPr>
        <w:spacing w:line="480" w:lineRule="auto"/>
      </w:pPr>
      <w:r>
        <w:t>def clear_screen():  #This function prints a string and twenty five lines using a combination of the functions above.</w:t>
      </w:r>
    </w:p>
    <w:p w14:paraId="57A58755" w14:textId="77777777" w:rsidR="00C12876" w:rsidRDefault="00C12876" w:rsidP="00C12876">
      <w:pPr>
        <w:spacing w:line="480" w:lineRule="auto"/>
      </w:pPr>
      <w:r>
        <w:t xml:space="preserve">    print("Printing 25 lines")</w:t>
      </w:r>
    </w:p>
    <w:p w14:paraId="0445AE4F" w14:textId="77777777" w:rsidR="00C12876" w:rsidRDefault="00C12876" w:rsidP="00C12876">
      <w:pPr>
        <w:spacing w:line="480" w:lineRule="auto"/>
      </w:pPr>
      <w:r>
        <w:t xml:space="preserve">    nine_lines()</w:t>
      </w:r>
    </w:p>
    <w:p w14:paraId="003CCBCB" w14:textId="77777777" w:rsidR="00C12876" w:rsidRDefault="00C12876" w:rsidP="00C12876">
      <w:pPr>
        <w:spacing w:line="480" w:lineRule="auto"/>
      </w:pPr>
      <w:r>
        <w:t xml:space="preserve">    nine_lines()</w:t>
      </w:r>
    </w:p>
    <w:p w14:paraId="3762DBFA" w14:textId="77777777" w:rsidR="00C12876" w:rsidRDefault="00C12876" w:rsidP="00C12876">
      <w:pPr>
        <w:spacing w:line="480" w:lineRule="auto"/>
      </w:pPr>
      <w:r>
        <w:t xml:space="preserve">    three_lines()</w:t>
      </w:r>
    </w:p>
    <w:p w14:paraId="669DC642" w14:textId="77777777" w:rsidR="00C12876" w:rsidRDefault="00C12876" w:rsidP="00C12876">
      <w:pPr>
        <w:spacing w:line="480" w:lineRule="auto"/>
      </w:pPr>
      <w:r>
        <w:t xml:space="preserve">    three_lines()</w:t>
      </w:r>
    </w:p>
    <w:p w14:paraId="4DCBC24B" w14:textId="77777777" w:rsidR="00C12876" w:rsidRDefault="00C12876" w:rsidP="00C12876">
      <w:pPr>
        <w:spacing w:line="480" w:lineRule="auto"/>
      </w:pPr>
      <w:r>
        <w:t xml:space="preserve">    new_line()</w:t>
      </w:r>
    </w:p>
    <w:p w14:paraId="1CE99BCD" w14:textId="77777777" w:rsidR="00C12876" w:rsidRDefault="00C12876" w:rsidP="00C12876">
      <w:pPr>
        <w:spacing w:line="480" w:lineRule="auto"/>
      </w:pPr>
    </w:p>
    <w:p w14:paraId="490AD82C" w14:textId="77777777" w:rsidR="00C12876" w:rsidRDefault="00C12876" w:rsidP="00C12876">
      <w:pPr>
        <w:spacing w:line="480" w:lineRule="auto"/>
      </w:pPr>
      <w:r>
        <w:t>print("Printing 9 lines")</w:t>
      </w:r>
    </w:p>
    <w:p w14:paraId="4013DB83" w14:textId="77777777" w:rsidR="00C12876" w:rsidRDefault="00C12876" w:rsidP="00C12876">
      <w:pPr>
        <w:spacing w:line="480" w:lineRule="auto"/>
      </w:pPr>
      <w:r>
        <w:t>nine_lines() #Calling nine_lines.</w:t>
      </w:r>
    </w:p>
    <w:p w14:paraId="54D90E06" w14:textId="77777777" w:rsidR="00C12876" w:rsidRDefault="00C12876" w:rsidP="00C12876">
      <w:pPr>
        <w:spacing w:line="480" w:lineRule="auto"/>
      </w:pPr>
    </w:p>
    <w:p w14:paraId="4A42B1E9" w14:textId="25FBE96D" w:rsidR="00CB232B" w:rsidRDefault="00C12876" w:rsidP="00C12876">
      <w:pPr>
        <w:spacing w:line="480" w:lineRule="auto"/>
      </w:pPr>
      <w:r>
        <w:t>clear_screen() #Calling clear_screen.</w:t>
      </w:r>
    </w:p>
    <w:p w14:paraId="1E4078BC" w14:textId="77777777" w:rsidR="003248F1" w:rsidRDefault="003248F1" w:rsidP="00C12876">
      <w:pPr>
        <w:spacing w:line="480" w:lineRule="auto"/>
      </w:pPr>
      <w:r>
        <w:tab/>
      </w:r>
    </w:p>
    <w:p w14:paraId="689FCFFC" w14:textId="1931957C" w:rsidR="003248F1" w:rsidRDefault="003248F1" w:rsidP="003248F1">
      <w:pPr>
        <w:spacing w:line="480" w:lineRule="auto"/>
        <w:ind w:firstLine="720"/>
      </w:pPr>
      <w:r>
        <w:lastRenderedPageBreak/>
        <w:t>Here is the output:</w:t>
      </w:r>
    </w:p>
    <w:p w14:paraId="2F44AB92" w14:textId="77777777" w:rsidR="00C9116C" w:rsidRDefault="003248F1" w:rsidP="003248F1">
      <w:r>
        <w:t>Printing 9 lines</w:t>
      </w:r>
    </w:p>
    <w:p w14:paraId="7FC2BEBD" w14:textId="77777777" w:rsidR="00C9116C" w:rsidRDefault="003248F1" w:rsidP="003248F1">
      <w:r>
        <w:t>.</w:t>
      </w:r>
    </w:p>
    <w:p w14:paraId="72A3F260" w14:textId="77777777" w:rsidR="00C9116C" w:rsidRDefault="003248F1" w:rsidP="003248F1">
      <w:r>
        <w:t>.</w:t>
      </w:r>
    </w:p>
    <w:p w14:paraId="1DBED989" w14:textId="77777777" w:rsidR="00C9116C" w:rsidRDefault="003248F1" w:rsidP="003248F1">
      <w:r>
        <w:t>.</w:t>
      </w:r>
    </w:p>
    <w:p w14:paraId="0D512E8E" w14:textId="77777777" w:rsidR="00C9116C" w:rsidRDefault="003248F1" w:rsidP="003248F1">
      <w:r>
        <w:t>.</w:t>
      </w:r>
    </w:p>
    <w:p w14:paraId="35657B1E" w14:textId="77777777" w:rsidR="00C9116C" w:rsidRDefault="003248F1" w:rsidP="003248F1">
      <w:r>
        <w:t>.</w:t>
      </w:r>
    </w:p>
    <w:p w14:paraId="1FCC3D4D" w14:textId="77777777" w:rsidR="00C9116C" w:rsidRDefault="003248F1" w:rsidP="003248F1">
      <w:r>
        <w:t>.</w:t>
      </w:r>
    </w:p>
    <w:p w14:paraId="52C33464" w14:textId="77777777" w:rsidR="00C9116C" w:rsidRDefault="003248F1" w:rsidP="003248F1">
      <w:r>
        <w:t>.</w:t>
      </w:r>
    </w:p>
    <w:p w14:paraId="7DC0B114" w14:textId="77777777" w:rsidR="00C9116C" w:rsidRDefault="003248F1" w:rsidP="003248F1">
      <w:r>
        <w:t>.</w:t>
      </w:r>
    </w:p>
    <w:p w14:paraId="5D3C2F4A" w14:textId="77777777" w:rsidR="00C9116C" w:rsidRDefault="003248F1" w:rsidP="003248F1">
      <w:r>
        <w:t>.</w:t>
      </w:r>
    </w:p>
    <w:p w14:paraId="35127A82" w14:textId="77777777" w:rsidR="00C9116C" w:rsidRDefault="003248F1" w:rsidP="003248F1">
      <w:r>
        <w:t>Printing 25 lines</w:t>
      </w:r>
    </w:p>
    <w:p w14:paraId="1739B1C6" w14:textId="77777777" w:rsidR="00C9116C" w:rsidRDefault="003248F1" w:rsidP="003248F1">
      <w:r>
        <w:t>.</w:t>
      </w:r>
    </w:p>
    <w:p w14:paraId="28E128F1" w14:textId="77777777" w:rsidR="00C9116C" w:rsidRDefault="003248F1" w:rsidP="003248F1">
      <w:r>
        <w:t>.</w:t>
      </w:r>
    </w:p>
    <w:p w14:paraId="6BAF1332" w14:textId="77777777" w:rsidR="00C9116C" w:rsidRDefault="003248F1" w:rsidP="003248F1">
      <w:r>
        <w:t>.</w:t>
      </w:r>
    </w:p>
    <w:p w14:paraId="75AC851A" w14:textId="77777777" w:rsidR="00C9116C" w:rsidRDefault="003248F1" w:rsidP="003248F1">
      <w:r>
        <w:t>.</w:t>
      </w:r>
    </w:p>
    <w:p w14:paraId="7108E352" w14:textId="77777777" w:rsidR="00C9116C" w:rsidRDefault="003248F1" w:rsidP="003248F1">
      <w:r>
        <w:t>.</w:t>
      </w:r>
    </w:p>
    <w:p w14:paraId="5F2BB4A4" w14:textId="77777777" w:rsidR="00C9116C" w:rsidRDefault="003248F1" w:rsidP="003248F1">
      <w:r>
        <w:t>.</w:t>
      </w:r>
    </w:p>
    <w:p w14:paraId="52C69D20" w14:textId="77777777" w:rsidR="00C9116C" w:rsidRDefault="003248F1" w:rsidP="003248F1">
      <w:r>
        <w:t>.</w:t>
      </w:r>
    </w:p>
    <w:p w14:paraId="5075AD32" w14:textId="77777777" w:rsidR="00C9116C" w:rsidRDefault="003248F1" w:rsidP="003248F1">
      <w:r>
        <w:t>.</w:t>
      </w:r>
    </w:p>
    <w:p w14:paraId="19A12261" w14:textId="77777777" w:rsidR="00C9116C" w:rsidRDefault="003248F1" w:rsidP="003248F1">
      <w:r>
        <w:t>.</w:t>
      </w:r>
    </w:p>
    <w:p w14:paraId="73B7EEF5" w14:textId="77777777" w:rsidR="00C9116C" w:rsidRDefault="003248F1" w:rsidP="003248F1">
      <w:r>
        <w:t>.</w:t>
      </w:r>
    </w:p>
    <w:p w14:paraId="159C19EF" w14:textId="77777777" w:rsidR="00C9116C" w:rsidRDefault="003248F1" w:rsidP="003248F1">
      <w:r>
        <w:t>.</w:t>
      </w:r>
    </w:p>
    <w:p w14:paraId="0EEFD2A5" w14:textId="77777777" w:rsidR="00C9116C" w:rsidRDefault="003248F1" w:rsidP="003248F1">
      <w:r>
        <w:t>.</w:t>
      </w:r>
    </w:p>
    <w:p w14:paraId="7C9B1124" w14:textId="77777777" w:rsidR="00C9116C" w:rsidRDefault="003248F1" w:rsidP="003248F1">
      <w:r>
        <w:t>.</w:t>
      </w:r>
    </w:p>
    <w:p w14:paraId="2E000FA9" w14:textId="77777777" w:rsidR="00C9116C" w:rsidRDefault="003248F1" w:rsidP="003248F1">
      <w:r>
        <w:t>.</w:t>
      </w:r>
    </w:p>
    <w:p w14:paraId="6F80B726" w14:textId="77777777" w:rsidR="00C9116C" w:rsidRDefault="003248F1" w:rsidP="003248F1">
      <w:r>
        <w:t>.</w:t>
      </w:r>
    </w:p>
    <w:p w14:paraId="7231341C" w14:textId="77777777" w:rsidR="00C9116C" w:rsidRDefault="003248F1" w:rsidP="003248F1">
      <w:r>
        <w:t>.</w:t>
      </w:r>
    </w:p>
    <w:p w14:paraId="3A940B69" w14:textId="77777777" w:rsidR="008C504D" w:rsidRDefault="003248F1" w:rsidP="003248F1">
      <w:r>
        <w:t>.</w:t>
      </w:r>
    </w:p>
    <w:p w14:paraId="33840868" w14:textId="77777777" w:rsidR="008C504D" w:rsidRDefault="003248F1" w:rsidP="003248F1">
      <w:r>
        <w:t>.</w:t>
      </w:r>
    </w:p>
    <w:p w14:paraId="11A7BEE3" w14:textId="77777777" w:rsidR="008C504D" w:rsidRDefault="003248F1" w:rsidP="003248F1">
      <w:r>
        <w:t>.</w:t>
      </w:r>
    </w:p>
    <w:p w14:paraId="5E98ABE1" w14:textId="77777777" w:rsidR="008C504D" w:rsidRDefault="003248F1" w:rsidP="003248F1">
      <w:r>
        <w:t>.</w:t>
      </w:r>
    </w:p>
    <w:p w14:paraId="77885A3A" w14:textId="77777777" w:rsidR="008C504D" w:rsidRDefault="003248F1" w:rsidP="003248F1">
      <w:r>
        <w:t>.</w:t>
      </w:r>
    </w:p>
    <w:p w14:paraId="5121AFD2" w14:textId="77777777" w:rsidR="008C504D" w:rsidRDefault="003248F1" w:rsidP="003248F1">
      <w:r>
        <w:t>.</w:t>
      </w:r>
    </w:p>
    <w:p w14:paraId="2F9B6492" w14:textId="77777777" w:rsidR="008C504D" w:rsidRDefault="003248F1" w:rsidP="003248F1">
      <w:r>
        <w:t>.</w:t>
      </w:r>
    </w:p>
    <w:p w14:paraId="4FA5F44E" w14:textId="77777777" w:rsidR="008C504D" w:rsidRDefault="003248F1" w:rsidP="003248F1">
      <w:r>
        <w:t>.</w:t>
      </w:r>
    </w:p>
    <w:p w14:paraId="721D93D0" w14:textId="776DF03B" w:rsidR="003248F1" w:rsidRDefault="003248F1" w:rsidP="003248F1">
      <w:r>
        <w:t>.</w:t>
      </w:r>
    </w:p>
    <w:p w14:paraId="3296CB94" w14:textId="77777777" w:rsidR="003248F1" w:rsidRDefault="003248F1" w:rsidP="00C12876">
      <w:pPr>
        <w:spacing w:line="480" w:lineRule="auto"/>
      </w:pPr>
    </w:p>
    <w:p w14:paraId="2AA1AA7B" w14:textId="77777777" w:rsidR="00CB232B" w:rsidRPr="00850C16" w:rsidRDefault="00CB232B" w:rsidP="00352B06">
      <w:pPr>
        <w:spacing w:line="480" w:lineRule="auto"/>
      </w:pPr>
    </w:p>
    <w:p w14:paraId="304A9927" w14:textId="6F5B2182" w:rsidR="00591F64" w:rsidRDefault="00591F64" w:rsidP="00CF186B"/>
    <w:sectPr w:rsidR="00591F64" w:rsidSect="00FD203F">
      <w:headerReference w:type="default" r:id="rId9"/>
      <w:headerReference w:type="first" r:id="rId10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50F87" w14:textId="77777777" w:rsidR="00B31BFB" w:rsidRDefault="00B31BFB">
      <w:r>
        <w:separator/>
      </w:r>
    </w:p>
  </w:endnote>
  <w:endnote w:type="continuationSeparator" w:id="0">
    <w:p w14:paraId="09A9903F" w14:textId="77777777" w:rsidR="00B31BFB" w:rsidRDefault="00B31BFB">
      <w:r>
        <w:continuationSeparator/>
      </w:r>
    </w:p>
  </w:endnote>
  <w:endnote w:type="continuationNotice" w:id="1">
    <w:p w14:paraId="6FE7715A" w14:textId="77777777" w:rsidR="00B31BFB" w:rsidRDefault="00B31B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BB041" w14:textId="77777777" w:rsidR="00B31BFB" w:rsidRDefault="00B31BFB">
      <w:r>
        <w:separator/>
      </w:r>
    </w:p>
  </w:footnote>
  <w:footnote w:type="continuationSeparator" w:id="0">
    <w:p w14:paraId="352D1A6F" w14:textId="77777777" w:rsidR="00B31BFB" w:rsidRDefault="00B31BFB">
      <w:r>
        <w:continuationSeparator/>
      </w:r>
    </w:p>
  </w:footnote>
  <w:footnote w:type="continuationNotice" w:id="1">
    <w:p w14:paraId="44FB1364" w14:textId="77777777" w:rsidR="00B31BFB" w:rsidRDefault="00B31B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C178E" w14:textId="587D7789" w:rsidR="00591F64" w:rsidRDefault="00FF6285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3B001AC0D660B94CACAA97FFFDD31E8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Strong"/>
        </w:rPr>
      </w:sdtEndPr>
      <w:sdtContent>
        <w:r w:rsidR="000C50CA" w:rsidRPr="000C50CA">
          <w:rPr>
            <w:rStyle w:val="Strong"/>
          </w:rPr>
          <w:t>cs1101 unit 2 PROGRAMMING assignment</w:t>
        </w:r>
      </w:sdtContent>
    </w:sdt>
    <w:r w:rsidR="00AB6263">
      <w:rPr>
        <w:rStyle w:val="Strong"/>
      </w:rPr>
      <w:t xml:space="preserve"> </w:t>
    </w:r>
    <w:r w:rsidR="00AB6263">
      <w:rPr>
        <w:rStyle w:val="Strong"/>
      </w:rPr>
      <w:ptab w:relativeTo="margin" w:alignment="right" w:leader="none"/>
    </w:r>
    <w:r w:rsidR="00AB6263">
      <w:rPr>
        <w:rStyle w:val="Strong"/>
      </w:rPr>
      <w:fldChar w:fldCharType="begin"/>
    </w:r>
    <w:r w:rsidR="00AB6263">
      <w:rPr>
        <w:rStyle w:val="Strong"/>
      </w:rPr>
      <w:instrText xml:space="preserve"> PAGE   \* MERGEFORMAT </w:instrText>
    </w:r>
    <w:r w:rsidR="00AB6263">
      <w:rPr>
        <w:rStyle w:val="Strong"/>
      </w:rPr>
      <w:fldChar w:fldCharType="separate"/>
    </w:r>
    <w:r w:rsidR="00AB6263">
      <w:rPr>
        <w:rStyle w:val="Strong"/>
        <w:noProof/>
      </w:rPr>
      <w:t>9</w:t>
    </w:r>
    <w:r w:rsidR="00AB626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F5365" w14:textId="4B5DAF55" w:rsidR="00591F64" w:rsidRDefault="00AB626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7C57E043517B154A86E634FCB7952AF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0C50CA">
          <w:rPr>
            <w:rStyle w:val="Strong"/>
          </w:rPr>
          <w:t>cs1101 unit 2 PROGRAMMING assignment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103647999">
    <w:abstractNumId w:val="9"/>
  </w:num>
  <w:num w:numId="2" w16cid:durableId="1860896552">
    <w:abstractNumId w:val="7"/>
  </w:num>
  <w:num w:numId="3" w16cid:durableId="1849363091">
    <w:abstractNumId w:val="6"/>
  </w:num>
  <w:num w:numId="4" w16cid:durableId="1258832369">
    <w:abstractNumId w:val="5"/>
  </w:num>
  <w:num w:numId="5" w16cid:durableId="1765565702">
    <w:abstractNumId w:val="4"/>
  </w:num>
  <w:num w:numId="6" w16cid:durableId="1974213116">
    <w:abstractNumId w:val="8"/>
  </w:num>
  <w:num w:numId="7" w16cid:durableId="2102799842">
    <w:abstractNumId w:val="3"/>
  </w:num>
  <w:num w:numId="8" w16cid:durableId="1218009834">
    <w:abstractNumId w:val="2"/>
  </w:num>
  <w:num w:numId="9" w16cid:durableId="495463547">
    <w:abstractNumId w:val="1"/>
  </w:num>
  <w:num w:numId="10" w16cid:durableId="1588688159">
    <w:abstractNumId w:val="0"/>
  </w:num>
  <w:num w:numId="11" w16cid:durableId="214507334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3F"/>
    <w:rsid w:val="00001EE4"/>
    <w:rsid w:val="00042BF5"/>
    <w:rsid w:val="000517A7"/>
    <w:rsid w:val="000C50CA"/>
    <w:rsid w:val="000E6960"/>
    <w:rsid w:val="00106B45"/>
    <w:rsid w:val="00120809"/>
    <w:rsid w:val="0012773F"/>
    <w:rsid w:val="00184055"/>
    <w:rsid w:val="001B1028"/>
    <w:rsid w:val="001F1F26"/>
    <w:rsid w:val="0025752B"/>
    <w:rsid w:val="0027052A"/>
    <w:rsid w:val="0029071F"/>
    <w:rsid w:val="00296B34"/>
    <w:rsid w:val="002A055E"/>
    <w:rsid w:val="002A603D"/>
    <w:rsid w:val="002B6987"/>
    <w:rsid w:val="0032415E"/>
    <w:rsid w:val="003248F1"/>
    <w:rsid w:val="00342400"/>
    <w:rsid w:val="00352B06"/>
    <w:rsid w:val="00357215"/>
    <w:rsid w:val="00362C8D"/>
    <w:rsid w:val="00363697"/>
    <w:rsid w:val="00397BAE"/>
    <w:rsid w:val="003A4AFC"/>
    <w:rsid w:val="003B0183"/>
    <w:rsid w:val="003B40D1"/>
    <w:rsid w:val="00405626"/>
    <w:rsid w:val="00413F79"/>
    <w:rsid w:val="00446343"/>
    <w:rsid w:val="00473762"/>
    <w:rsid w:val="004C0FF9"/>
    <w:rsid w:val="004D0976"/>
    <w:rsid w:val="00502571"/>
    <w:rsid w:val="005506E8"/>
    <w:rsid w:val="00591F64"/>
    <w:rsid w:val="005D0B61"/>
    <w:rsid w:val="005D4A3C"/>
    <w:rsid w:val="005D7D3B"/>
    <w:rsid w:val="005E7875"/>
    <w:rsid w:val="005F497E"/>
    <w:rsid w:val="005F51B3"/>
    <w:rsid w:val="00615246"/>
    <w:rsid w:val="00653C94"/>
    <w:rsid w:val="0066144F"/>
    <w:rsid w:val="00675397"/>
    <w:rsid w:val="0068356B"/>
    <w:rsid w:val="0068471A"/>
    <w:rsid w:val="006E407A"/>
    <w:rsid w:val="00702A78"/>
    <w:rsid w:val="0071025E"/>
    <w:rsid w:val="007D6961"/>
    <w:rsid w:val="007E44D8"/>
    <w:rsid w:val="007F211A"/>
    <w:rsid w:val="00850C16"/>
    <w:rsid w:val="00854610"/>
    <w:rsid w:val="00861B8F"/>
    <w:rsid w:val="00892C14"/>
    <w:rsid w:val="008A6A69"/>
    <w:rsid w:val="008A7633"/>
    <w:rsid w:val="008C504D"/>
    <w:rsid w:val="008D062A"/>
    <w:rsid w:val="008D0F2F"/>
    <w:rsid w:val="008D593F"/>
    <w:rsid w:val="008E78EB"/>
    <w:rsid w:val="00913DAC"/>
    <w:rsid w:val="009168D8"/>
    <w:rsid w:val="009219C8"/>
    <w:rsid w:val="00923852"/>
    <w:rsid w:val="00931F2A"/>
    <w:rsid w:val="00944FFC"/>
    <w:rsid w:val="009A662D"/>
    <w:rsid w:val="009B7D34"/>
    <w:rsid w:val="009C391E"/>
    <w:rsid w:val="00A30AED"/>
    <w:rsid w:val="00A532E0"/>
    <w:rsid w:val="00A5417C"/>
    <w:rsid w:val="00A70963"/>
    <w:rsid w:val="00AA06D9"/>
    <w:rsid w:val="00AA101C"/>
    <w:rsid w:val="00AA3A15"/>
    <w:rsid w:val="00AA5262"/>
    <w:rsid w:val="00AB29D7"/>
    <w:rsid w:val="00AB6263"/>
    <w:rsid w:val="00AD314C"/>
    <w:rsid w:val="00AF2F30"/>
    <w:rsid w:val="00B235CB"/>
    <w:rsid w:val="00B31BFB"/>
    <w:rsid w:val="00B543D7"/>
    <w:rsid w:val="00B556D1"/>
    <w:rsid w:val="00B70A9D"/>
    <w:rsid w:val="00B81ACD"/>
    <w:rsid w:val="00B84F7B"/>
    <w:rsid w:val="00BA06C2"/>
    <w:rsid w:val="00BA4F39"/>
    <w:rsid w:val="00BD1E0F"/>
    <w:rsid w:val="00BD2616"/>
    <w:rsid w:val="00C126A6"/>
    <w:rsid w:val="00C12876"/>
    <w:rsid w:val="00C31B08"/>
    <w:rsid w:val="00C36EE0"/>
    <w:rsid w:val="00C47BE4"/>
    <w:rsid w:val="00C51DA9"/>
    <w:rsid w:val="00C52276"/>
    <w:rsid w:val="00C5370D"/>
    <w:rsid w:val="00C57077"/>
    <w:rsid w:val="00C9116C"/>
    <w:rsid w:val="00CB1F6E"/>
    <w:rsid w:val="00CB232B"/>
    <w:rsid w:val="00CD048A"/>
    <w:rsid w:val="00CD549D"/>
    <w:rsid w:val="00CF186B"/>
    <w:rsid w:val="00D00DEB"/>
    <w:rsid w:val="00D21420"/>
    <w:rsid w:val="00D3049D"/>
    <w:rsid w:val="00D40C88"/>
    <w:rsid w:val="00D7044B"/>
    <w:rsid w:val="00D85038"/>
    <w:rsid w:val="00D8715F"/>
    <w:rsid w:val="00D93BD0"/>
    <w:rsid w:val="00D946C2"/>
    <w:rsid w:val="00DC5D26"/>
    <w:rsid w:val="00DF61DF"/>
    <w:rsid w:val="00E153FB"/>
    <w:rsid w:val="00E42846"/>
    <w:rsid w:val="00E47AE3"/>
    <w:rsid w:val="00E5128F"/>
    <w:rsid w:val="00E63583"/>
    <w:rsid w:val="00E75E70"/>
    <w:rsid w:val="00E90FC0"/>
    <w:rsid w:val="00EA766C"/>
    <w:rsid w:val="00EB113A"/>
    <w:rsid w:val="00ED07E8"/>
    <w:rsid w:val="00EE7E72"/>
    <w:rsid w:val="00F2168F"/>
    <w:rsid w:val="00F5706D"/>
    <w:rsid w:val="00F84A98"/>
    <w:rsid w:val="00FA19B9"/>
    <w:rsid w:val="00FA3658"/>
    <w:rsid w:val="00FC25BE"/>
    <w:rsid w:val="00FC27C1"/>
    <w:rsid w:val="00FD203F"/>
    <w:rsid w:val="00FD284B"/>
    <w:rsid w:val="00FE7974"/>
    <w:rsid w:val="00FF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A91B"/>
  <w15:chartTrackingRefBased/>
  <w15:docId w15:val="{205728CE-59F8-7F4F-A200-5592B16E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A69"/>
    <w:pPr>
      <w:spacing w:line="240" w:lineRule="auto"/>
      <w:ind w:firstLine="0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 w:line="480" w:lineRule="auto"/>
      <w:outlineLvl w:val="5"/>
    </w:pPr>
    <w:rPr>
      <w:rFonts w:asciiTheme="majorHAnsi" w:eastAsiaTheme="majorEastAsia" w:hAnsiTheme="majorHAnsi" w:cstheme="majorBidi"/>
      <w:color w:val="6E6E6E" w:themeColor="accent1" w:themeShade="7F"/>
      <w:kern w:val="24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 w:line="480" w:lineRule="auto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  <w:kern w:val="24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 w:line="48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 w:line="48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spacing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 w:line="480" w:lineRule="auto"/>
      <w:contextualSpacing/>
      <w:jc w:val="center"/>
    </w:pPr>
    <w:rPr>
      <w:rFonts w:asciiTheme="majorHAnsi" w:eastAsiaTheme="majorEastAsia" w:hAnsiTheme="majorHAnsi" w:cstheme="majorBidi"/>
      <w:kern w:val="24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eastAsiaTheme="minorEastAsia" w:hAnsi="Segoe UI" w:cs="Segoe UI"/>
      <w:kern w:val="24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spacing w:line="480" w:lineRule="auto"/>
      <w:ind w:left="720" w:hanging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spacing w:line="480" w:lineRule="auto"/>
      <w:ind w:left="1152" w:right="1152"/>
    </w:pPr>
    <w:rPr>
      <w:rFonts w:asciiTheme="minorHAnsi" w:eastAsiaTheme="minorEastAsia" w:hAnsiTheme="minorHAnsi" w:cstheme="minorBidi"/>
      <w:i/>
      <w:iCs/>
      <w:color w:val="DDDDDD" w:themeColor="accent1"/>
      <w:kern w:val="24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 w:line="480" w:lineRule="auto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 w:line="480" w:lineRule="auto"/>
    </w:pPr>
    <w:rPr>
      <w:rFonts w:asciiTheme="minorHAnsi" w:eastAsiaTheme="minorEastAsia" w:hAnsiTheme="minorHAnsi" w:cstheme="minorBidi"/>
      <w:kern w:val="24"/>
      <w:sz w:val="16"/>
      <w:szCs w:val="16"/>
      <w:lang w:eastAsia="ja-JP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 w:line="480" w:lineRule="auto"/>
      <w:ind w:left="360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 w:line="480" w:lineRule="auto"/>
      <w:ind w:left="360"/>
    </w:pPr>
    <w:rPr>
      <w:rFonts w:asciiTheme="minorHAnsi" w:eastAsiaTheme="minorEastAsia" w:hAnsiTheme="minorHAnsi" w:cstheme="minorBidi"/>
      <w:kern w:val="24"/>
      <w:sz w:val="16"/>
      <w:szCs w:val="16"/>
      <w:lang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EastAsia" w:hAnsiTheme="minorHAnsi" w:cstheme="minorBidi"/>
      <w:i/>
      <w:iCs/>
      <w:color w:val="000000" w:themeColor="text2"/>
      <w:kern w:val="24"/>
      <w:sz w:val="18"/>
      <w:szCs w:val="18"/>
      <w:lang w:eastAsia="ja-JP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Theme="minorHAnsi" w:eastAsiaTheme="minorEastAsia" w:hAnsiTheme="minorHAnsi" w:cstheme="minorBidi"/>
      <w:kern w:val="24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line="480" w:lineRule="auto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eastAsiaTheme="minorEastAsia" w:hAnsi="Segoe UI" w:cs="Segoe UI"/>
      <w:kern w:val="24"/>
      <w:sz w:val="16"/>
      <w:szCs w:val="16"/>
      <w:lang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ind w:firstLine="720"/>
    </w:pPr>
    <w:rPr>
      <w:rFonts w:asciiTheme="minorHAnsi" w:eastAsiaTheme="minorEastAsia" w:hAnsiTheme="minorHAnsi" w:cstheme="minorBidi"/>
      <w:kern w:val="24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kern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kern w:val="24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rFonts w:asciiTheme="minorHAnsi" w:eastAsiaTheme="minorEastAsia" w:hAnsiTheme="minorHAnsi" w:cstheme="minorBidi"/>
      <w:i/>
      <w:iCs/>
      <w:kern w:val="24"/>
      <w:lang w:eastAsia="ja-JP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eastAsiaTheme="minorEastAsia" w:hAnsi="Consolas" w:cs="Consolas"/>
      <w:kern w:val="24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IndexHeading">
    <w:name w:val="index heading"/>
    <w:basedOn w:val="Normal"/>
    <w:next w:val="Index1"/>
    <w:uiPriority w:val="99"/>
    <w:semiHidden/>
    <w:unhideWhenUsed/>
    <w:pPr>
      <w:spacing w:line="480" w:lineRule="auto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 w:line="480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DDDDDD" w:themeColor="accent1"/>
      <w:kern w:val="24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spacing w:line="480" w:lineRule="auto"/>
      <w:ind w:left="36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2">
    <w:name w:val="List 2"/>
    <w:basedOn w:val="Normal"/>
    <w:uiPriority w:val="99"/>
    <w:semiHidden/>
    <w:unhideWhenUsed/>
    <w:pPr>
      <w:spacing w:line="480" w:lineRule="auto"/>
      <w:ind w:left="72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3">
    <w:name w:val="List 3"/>
    <w:basedOn w:val="Normal"/>
    <w:uiPriority w:val="99"/>
    <w:semiHidden/>
    <w:unhideWhenUsed/>
    <w:pPr>
      <w:spacing w:line="480" w:lineRule="auto"/>
      <w:ind w:left="108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4">
    <w:name w:val="List 4"/>
    <w:basedOn w:val="Normal"/>
    <w:uiPriority w:val="99"/>
    <w:semiHidden/>
    <w:unhideWhenUsed/>
    <w:pPr>
      <w:spacing w:line="480" w:lineRule="auto"/>
      <w:ind w:left="144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5">
    <w:name w:val="List 5"/>
    <w:basedOn w:val="Normal"/>
    <w:uiPriority w:val="99"/>
    <w:semiHidden/>
    <w:unhideWhenUsed/>
    <w:pPr>
      <w:spacing w:line="480" w:lineRule="auto"/>
      <w:ind w:left="180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Bullet">
    <w:name w:val="List Bullet"/>
    <w:basedOn w:val="Normal"/>
    <w:uiPriority w:val="9"/>
    <w:unhideWhenUsed/>
    <w:qFormat/>
    <w:pPr>
      <w:numPr>
        <w:numId w:val="11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Continue">
    <w:name w:val="List Continue"/>
    <w:basedOn w:val="Normal"/>
    <w:uiPriority w:val="99"/>
    <w:semiHidden/>
    <w:unhideWhenUsed/>
    <w:pPr>
      <w:spacing w:after="120" w:line="480" w:lineRule="auto"/>
      <w:ind w:left="36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Continue2">
    <w:name w:val="List Continue 2"/>
    <w:basedOn w:val="Normal"/>
    <w:uiPriority w:val="99"/>
    <w:semiHidden/>
    <w:unhideWhenUsed/>
    <w:pPr>
      <w:spacing w:after="120" w:line="480" w:lineRule="auto"/>
      <w:ind w:left="72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Continue3">
    <w:name w:val="List Continue 3"/>
    <w:basedOn w:val="Normal"/>
    <w:uiPriority w:val="99"/>
    <w:semiHidden/>
    <w:unhideWhenUsed/>
    <w:pPr>
      <w:spacing w:after="120" w:line="480" w:lineRule="auto"/>
      <w:ind w:left="108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Continue4">
    <w:name w:val="List Continue 4"/>
    <w:basedOn w:val="Normal"/>
    <w:uiPriority w:val="99"/>
    <w:semiHidden/>
    <w:unhideWhenUsed/>
    <w:pPr>
      <w:spacing w:after="120" w:line="480" w:lineRule="auto"/>
      <w:ind w:left="144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Continue5">
    <w:name w:val="List Continue 5"/>
    <w:basedOn w:val="Normal"/>
    <w:uiPriority w:val="99"/>
    <w:semiHidden/>
    <w:unhideWhenUsed/>
    <w:pPr>
      <w:spacing w:after="120" w:line="480" w:lineRule="auto"/>
      <w:ind w:left="180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spacing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ListParagraph">
    <w:name w:val="List Paragraph"/>
    <w:basedOn w:val="Normal"/>
    <w:uiPriority w:val="34"/>
    <w:semiHidden/>
    <w:unhideWhenUsed/>
    <w:qFormat/>
    <w:pPr>
      <w:spacing w:line="480" w:lineRule="auto"/>
      <w:ind w:left="720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asciiTheme="majorHAnsi" w:eastAsiaTheme="majorEastAsia" w:hAnsiTheme="majorHAnsi" w:cstheme="majorBidi"/>
      <w:kern w:val="24"/>
      <w:lang w:eastAsia="ja-JP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spacing w:line="480" w:lineRule="auto"/>
    </w:pPr>
    <w:rPr>
      <w:rFonts w:eastAsiaTheme="minorEastAsia"/>
      <w:kern w:val="24"/>
      <w:lang w:eastAsia="ja-JP"/>
    </w:rPr>
  </w:style>
  <w:style w:type="paragraph" w:styleId="NormalIndent">
    <w:name w:val="Normal Indent"/>
    <w:basedOn w:val="Normal"/>
    <w:uiPriority w:val="99"/>
    <w:semiHidden/>
    <w:unhideWhenUsed/>
    <w:pPr>
      <w:spacing w:line="480" w:lineRule="auto"/>
      <w:ind w:left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eastAsiaTheme="minorEastAsia" w:hAnsi="Consolas" w:cs="Consolas"/>
      <w:kern w:val="24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 w:line="480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4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line="480" w:lineRule="auto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  <w:rPr>
      <w:rFonts w:asciiTheme="minorHAnsi" w:eastAsiaTheme="minorEastAsia" w:hAnsiTheme="minorHAnsi" w:cstheme="minorBidi"/>
      <w:kern w:val="24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spacing w:line="480" w:lineRule="auto"/>
      <w:jc w:val="center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line="480" w:lineRule="auto"/>
      <w:ind w:left="24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line="480" w:lineRule="auto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 w:line="480" w:lineRule="auto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 w:line="480" w:lineRule="auto"/>
      <w:ind w:left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 w:line="480" w:lineRule="auto"/>
      <w:ind w:left="96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 w:line="480" w:lineRule="auto"/>
      <w:ind w:left="120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 w:line="480" w:lineRule="auto"/>
      <w:ind w:left="144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 w:line="480" w:lineRule="auto"/>
      <w:ind w:left="168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 w:line="480" w:lineRule="auto"/>
      <w:ind w:left="1920"/>
    </w:pPr>
    <w:rPr>
      <w:rFonts w:asciiTheme="minorHAnsi" w:eastAsiaTheme="minorEastAsia" w:hAnsiTheme="minorHAnsi" w:cstheme="minorBidi"/>
      <w:kern w:val="24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 w:line="480" w:lineRule="auto"/>
      <w:contextualSpacing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 w:line="480" w:lineRule="auto"/>
      <w:ind w:firstLine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 w:line="480" w:lineRule="auto"/>
      <w:ind w:left="240" w:firstLine="720"/>
    </w:pPr>
    <w:rPr>
      <w:rFonts w:asciiTheme="minorHAnsi" w:eastAsiaTheme="minorEastAsia" w:hAnsiTheme="minorHAnsi" w:cstheme="minorBidi"/>
      <w:kern w:val="24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 w:line="480" w:lineRule="auto"/>
      <w:ind w:left="480" w:firstLine="720"/>
    </w:pPr>
    <w:rPr>
      <w:rFonts w:asciiTheme="minorHAnsi" w:eastAsiaTheme="minorEastAsia" w:hAnsiTheme="minorHAnsi" w:cstheme="minorBidi"/>
      <w:kern w:val="24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e_rosales_/Library/Containers/com.microsoft.Word/Data/Library/Application%2520Support/Microsoft/Office/16.0/DTS/en-US%257b56F54DD7-B69A-6348-8A2A-F64EB9FB030C%257d/%257bD9A7FA66-11F7-8649-9D7C-126966D843E1%25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001AC0D660B94CACAA97FFFDD31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5BCC0-4E07-E84F-93DA-348269CBC448}"/>
      </w:docPartPr>
      <w:docPartBody>
        <w:p w:rsidR="00A34107" w:rsidRDefault="00E339E8">
          <w:pPr>
            <w:pStyle w:val="3B001AC0D660B94CACAA97FFFDD31E83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  <w:docPart>
      <w:docPartPr>
        <w:name w:val="7C57E043517B154A86E634FCB7952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010E0-1304-824A-BFA9-161FD590247D}"/>
      </w:docPartPr>
      <w:docPartBody>
        <w:p w:rsidR="00A34107" w:rsidRDefault="00E339E8">
          <w:pPr>
            <w:pStyle w:val="7C57E043517B154A86E634FCB7952AFF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E8"/>
    <w:rsid w:val="00A34107"/>
    <w:rsid w:val="00E339E8"/>
    <w:rsid w:val="00F4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3B001AC0D660B94CACAA97FFFDD31E83">
    <w:name w:val="3B001AC0D660B94CACAA97FFFDD31E83"/>
  </w:style>
  <w:style w:type="paragraph" w:customStyle="1" w:styleId="7C57E043517B154A86E634FCB7952AFF">
    <w:name w:val="7C57E043517B154A86E634FCB7952A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cs1101 unit 2 PROGRAMMING assignment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8B2303-F514-4E15-89A3-727D86B05CB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%257bD9A7FA66-11F7-8649-9D7C-126966D843E1%257dtf10002091.dotx</Template>
  <TotalTime>2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JRTM 96</cp:lastModifiedBy>
  <cp:revision>2</cp:revision>
  <dcterms:created xsi:type="dcterms:W3CDTF">2022-06-30T04:00:00Z</dcterms:created>
  <dcterms:modified xsi:type="dcterms:W3CDTF">2022-06-30T04:00:00Z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